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1822E8FD" w14:textId="77777777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07549636" w14:textId="53133F5A" w:rsidR="003908AA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3708C27A" w14:textId="36581027" w:rsidR="001A0EAB" w:rsidRDefault="003908AA" w:rsidP="001A0EAB">
            <w:pPr>
              <w:rPr>
                <w:sz w:val="24"/>
              </w:rPr>
            </w:pPr>
            <w:r>
              <w:rPr>
                <w:sz w:val="24"/>
              </w:rPr>
              <w:t xml:space="preserve">Jay </w:t>
            </w:r>
            <w:proofErr w:type="spellStart"/>
            <w:r>
              <w:rPr>
                <w:sz w:val="24"/>
              </w:rPr>
              <w:t>Vipulkumar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patel</w:t>
            </w:r>
            <w:proofErr w:type="spellEnd"/>
          </w:p>
        </w:tc>
        <w:tc>
          <w:tcPr>
            <w:tcW w:w="3969" w:type="dxa"/>
          </w:tcPr>
          <w:p w14:paraId="661980F5" w14:textId="3FF56F66" w:rsidR="001A0EAB" w:rsidRDefault="00260920" w:rsidP="001A0EAB">
            <w:pPr>
              <w:rPr>
                <w:sz w:val="32"/>
              </w:rPr>
            </w:pPr>
            <w:r>
              <w:rPr>
                <w:sz w:val="32"/>
              </w:rPr>
              <w:t>JP</w:t>
            </w:r>
          </w:p>
        </w:tc>
        <w:tc>
          <w:tcPr>
            <w:tcW w:w="2552" w:type="dxa"/>
          </w:tcPr>
          <w:p w14:paraId="7B753182" w14:textId="7109C245" w:rsidR="001A0EAB" w:rsidRDefault="003908AA" w:rsidP="001A0EAB">
            <w:pPr>
              <w:rPr>
                <w:sz w:val="32"/>
              </w:rPr>
            </w:pPr>
            <w:r>
              <w:rPr>
                <w:sz w:val="32"/>
              </w:rPr>
              <w:t>991677098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45F7A07F" w:rsidR="001A0EAB" w:rsidRDefault="003908AA" w:rsidP="001A0E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Yug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pravinkumarpatel</w:t>
            </w:r>
            <w:proofErr w:type="spellEnd"/>
          </w:p>
        </w:tc>
        <w:tc>
          <w:tcPr>
            <w:tcW w:w="3969" w:type="dxa"/>
          </w:tcPr>
          <w:p w14:paraId="722997B4" w14:textId="27FC666D" w:rsidR="001A0EAB" w:rsidRDefault="00EF7D52" w:rsidP="001A0EAB">
            <w:pPr>
              <w:rPr>
                <w:sz w:val="32"/>
              </w:rPr>
            </w:pPr>
            <w:r>
              <w:rPr>
                <w:sz w:val="32"/>
              </w:rPr>
              <w:t>YP</w:t>
            </w:r>
          </w:p>
        </w:tc>
        <w:tc>
          <w:tcPr>
            <w:tcW w:w="2552" w:type="dxa"/>
          </w:tcPr>
          <w:p w14:paraId="40ADC096" w14:textId="052B7A21" w:rsidR="001A0EAB" w:rsidRDefault="00081C93" w:rsidP="001A0EAB">
            <w:pPr>
              <w:rPr>
                <w:sz w:val="32"/>
              </w:rPr>
            </w:pPr>
            <w:r>
              <w:rPr>
                <w:sz w:val="32"/>
              </w:rPr>
              <w:t>991716046</w:t>
            </w: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100C254B" w:rsidR="001A0EAB" w:rsidRDefault="003908AA" w:rsidP="001A0E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Yash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Lalitkumar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patel</w:t>
            </w:r>
            <w:proofErr w:type="spellEnd"/>
          </w:p>
        </w:tc>
        <w:tc>
          <w:tcPr>
            <w:tcW w:w="3969" w:type="dxa"/>
          </w:tcPr>
          <w:p w14:paraId="14076746" w14:textId="34D90E5B" w:rsidR="001A0EAB" w:rsidRDefault="00EF7D52" w:rsidP="001A0EAB">
            <w:pPr>
              <w:rPr>
                <w:sz w:val="32"/>
              </w:rPr>
            </w:pPr>
            <w:r>
              <w:rPr>
                <w:sz w:val="32"/>
              </w:rPr>
              <w:t>YP</w:t>
            </w: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0C4D40D3" w:rsidR="001A0EAB" w:rsidRDefault="003908AA" w:rsidP="001A0E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Yash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Sandipkimar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patel</w:t>
            </w:r>
            <w:proofErr w:type="spellEnd"/>
          </w:p>
        </w:tc>
        <w:tc>
          <w:tcPr>
            <w:tcW w:w="3969" w:type="dxa"/>
          </w:tcPr>
          <w:p w14:paraId="5C12D39C" w14:textId="6F56F61D" w:rsidR="001A0EAB" w:rsidRDefault="00EF7D52" w:rsidP="001A0EAB">
            <w:pPr>
              <w:rPr>
                <w:sz w:val="32"/>
              </w:rPr>
            </w:pPr>
            <w:r>
              <w:rPr>
                <w:sz w:val="32"/>
              </w:rPr>
              <w:t>YP</w:t>
            </w:r>
          </w:p>
        </w:tc>
        <w:tc>
          <w:tcPr>
            <w:tcW w:w="2552" w:type="dxa"/>
          </w:tcPr>
          <w:p w14:paraId="594CFAD6" w14:textId="2BD59020" w:rsidR="001A0EAB" w:rsidRDefault="00BB1E0C" w:rsidP="001A0EAB">
            <w:pPr>
              <w:rPr>
                <w:sz w:val="32"/>
              </w:rPr>
            </w:pPr>
            <w:r>
              <w:rPr>
                <w:sz w:val="32"/>
              </w:rPr>
              <w:t>991713384</w:t>
            </w: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pPr w:leftFromText="180" w:rightFromText="180" w:vertAnchor="text" w:tblpY="1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971"/>
        <w:gridCol w:w="4860"/>
      </w:tblGrid>
      <w:tr w:rsidR="001A0EAB" w14:paraId="46CA37B6" w14:textId="77777777" w:rsidTr="00C52365">
        <w:trPr>
          <w:tblHeader/>
        </w:trPr>
        <w:tc>
          <w:tcPr>
            <w:tcW w:w="2547" w:type="dxa"/>
          </w:tcPr>
          <w:p w14:paraId="677DF6D7" w14:textId="77777777" w:rsidR="001A0EAB" w:rsidRDefault="001A0EAB" w:rsidP="00C52365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971" w:type="dxa"/>
          </w:tcPr>
          <w:p w14:paraId="66738E37" w14:textId="77777777" w:rsidR="001A0EAB" w:rsidRDefault="001A0EAB" w:rsidP="00C52365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C52365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C523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713" w14:textId="06E14C65" w:rsidR="00132E9F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75B8300C" w14:textId="0928427E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53B3D236" w14:textId="4F80008D" w:rsidR="00081C93" w:rsidRDefault="00081C93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</w:t>
            </w:r>
            <w:r w:rsidR="00EF7D52">
              <w:rPr>
                <w:sz w:val="24"/>
              </w:rPr>
              <w:t>P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EF7D52">
              <w:rPr>
                <w:sz w:val="24"/>
              </w:rPr>
              <w:t>P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C52365">
        <w:tc>
          <w:tcPr>
            <w:tcW w:w="2547" w:type="dxa"/>
          </w:tcPr>
          <w:p w14:paraId="373B44DA" w14:textId="77777777" w:rsidR="001A0EAB" w:rsidRDefault="001A0EAB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971" w:type="dxa"/>
          </w:tcPr>
          <w:p w14:paraId="05ECFB3C" w14:textId="52662D7E" w:rsidR="001A0EAB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7A866D33" w14:textId="23C17A01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41F37770" w14:textId="0A1BB5D1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77CD1E0F" w14:textId="7D2A9D78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</w:tcPr>
          <w:p w14:paraId="13070E80" w14:textId="13FED112" w:rsidR="001A0EAB" w:rsidRDefault="001A0EAB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0C41174" w14:textId="77777777" w:rsidR="001A0EAB" w:rsidRDefault="001A0EAB" w:rsidP="00C52365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C52365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C52365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C52365">
        <w:trPr>
          <w:cantSplit/>
        </w:trPr>
        <w:tc>
          <w:tcPr>
            <w:tcW w:w="2547" w:type="dxa"/>
          </w:tcPr>
          <w:p w14:paraId="62F56142" w14:textId="77777777" w:rsidR="001A0EAB" w:rsidRDefault="001A0EAB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971" w:type="dxa"/>
          </w:tcPr>
          <w:p w14:paraId="28EF8060" w14:textId="4E7C5698" w:rsidR="001A0EAB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236DD4CA" w14:textId="65F32130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648E2332" w14:textId="10EDDA2E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7AA0FBA3" w14:textId="57F8E70F" w:rsidR="00081C93" w:rsidRDefault="00EF7D52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</w:tcPr>
          <w:p w14:paraId="0CE2942E" w14:textId="77777777" w:rsidR="001A0EAB" w:rsidRDefault="001A0EAB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67CCE839" w:rsidR="001A0EAB" w:rsidRDefault="001A0EAB" w:rsidP="00C52365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helps member </w:t>
            </w:r>
            <w:r w:rsidR="00081C93">
              <w:rPr>
                <w:sz w:val="24"/>
              </w:rPr>
              <w:t>_X</w:t>
            </w:r>
            <w:r>
              <w:rPr>
                <w:sz w:val="24"/>
              </w:rPr>
              <w:t>__</w:t>
            </w:r>
          </w:p>
          <w:p w14:paraId="29D2BBC9" w14:textId="77777777" w:rsidR="001A0EAB" w:rsidRDefault="001A0EAB" w:rsidP="00C52365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C52365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C52365">
        <w:tc>
          <w:tcPr>
            <w:tcW w:w="2547" w:type="dxa"/>
          </w:tcPr>
          <w:p w14:paraId="1C6F6FBA" w14:textId="77777777" w:rsidR="001A0EAB" w:rsidRDefault="001A0EAB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971" w:type="dxa"/>
          </w:tcPr>
          <w:p w14:paraId="4D0148FF" w14:textId="00A5DCB2" w:rsidR="001A0EAB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274E680F" w14:textId="41D95BA4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6E9EAEDD" w14:textId="0CC2B5AF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7A1DF09C" w14:textId="4107E487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</w:tcPr>
          <w:p w14:paraId="69A479CB" w14:textId="77777777" w:rsidR="001A0EAB" w:rsidRDefault="001A0EAB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C52365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5F2D0BE" w:rsidR="007154DC" w:rsidRDefault="007154DC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56A8FB6A" w14:textId="77777777" w:rsidR="001A0EAB" w:rsidRDefault="007154DC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C523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BDDC" w14:textId="49BD462C" w:rsidR="00E000F1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07FF7F4A" w14:textId="6456D090" w:rsidR="00081C93" w:rsidRDefault="00081C93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</w:t>
            </w:r>
            <w:r w:rsidR="000B315E">
              <w:rPr>
                <w:sz w:val="24"/>
              </w:rPr>
              <w:t>P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0B315E">
              <w:rPr>
                <w:sz w:val="24"/>
              </w:rPr>
              <w:t>P</w:t>
            </w:r>
            <w:proofErr w:type="spellEnd"/>
          </w:p>
          <w:p w14:paraId="2A6A4175" w14:textId="219A3407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4F379E69" w:rsidR="00E000F1" w:rsidRDefault="00E000F1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31F2147E" w14:textId="77777777" w:rsidR="00E000F1" w:rsidRDefault="00E000F1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C52365">
        <w:trPr>
          <w:cantSplit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D96E" w14:textId="566086A0" w:rsidR="00FE4256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7D8293F3" w14:textId="6177BDE3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0896A676" w14:textId="1FB65629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  <w:p w14:paraId="12E94618" w14:textId="2E381C61" w:rsidR="00081C93" w:rsidRDefault="000B315E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6C865B4E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8EE7993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C523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behaves in an unprofessional manner, e.g.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117C446A" w:rsidR="00FE4256" w:rsidRDefault="00081C93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</w:t>
            </w:r>
            <w:r w:rsidR="000B315E">
              <w:rPr>
                <w:sz w:val="24"/>
              </w:rPr>
              <w:t>P</w:t>
            </w:r>
            <w:r>
              <w:rPr>
                <w:sz w:val="24"/>
              </w:rPr>
              <w:br/>
              <w:t>Y</w:t>
            </w:r>
            <w:r w:rsidR="004A2C60">
              <w:rPr>
                <w:sz w:val="24"/>
              </w:rPr>
              <w:t>P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5CBC0415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3433E9BE" w14:textId="3AF5CD9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469ADB9D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C523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5A0B" w14:textId="58AE4C41" w:rsidR="00FE4256" w:rsidRDefault="004A2C60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5977C1C4" w14:textId="077B1134" w:rsidR="00081C93" w:rsidRDefault="00081C93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proofErr w:type="spellEnd"/>
          </w:p>
          <w:p w14:paraId="7DD56B02" w14:textId="623181CF" w:rsidR="00081C93" w:rsidRDefault="004A2C60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YP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5E7D085F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A9AD2AD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C523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E05D" w14:textId="2685C4BC" w:rsidR="00FE4256" w:rsidRDefault="004A2C60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JP</w:t>
            </w:r>
          </w:p>
          <w:p w14:paraId="772E56F4" w14:textId="48B3ADD4" w:rsidR="00081C93" w:rsidRDefault="00081C93" w:rsidP="00C52365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Y</w:t>
            </w:r>
            <w:r w:rsidR="004A2C60"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br/>
              <w:t>Y</w:t>
            </w:r>
            <w:r w:rsidR="004A2C60">
              <w:rPr>
                <w:sz w:val="24"/>
              </w:rPr>
              <w:t>P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AAFE1D6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 w:rsidR="00081C93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4AE3E0D6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C52365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4C38531B" w:rsidR="00DE3982" w:rsidRDefault="00C52365">
      <w:r>
        <w:br w:type="textWrapping" w:clear="all"/>
      </w:r>
    </w:p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594F" w14:textId="77777777" w:rsidR="00B839A4" w:rsidRDefault="00B839A4">
      <w:pPr>
        <w:spacing w:after="0" w:line="240" w:lineRule="auto"/>
      </w:pPr>
      <w:r>
        <w:separator/>
      </w:r>
    </w:p>
  </w:endnote>
  <w:endnote w:type="continuationSeparator" w:id="0">
    <w:p w14:paraId="76A35702" w14:textId="77777777" w:rsidR="00B839A4" w:rsidRDefault="00B8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" filled="f" stroked="f" strokeweight=".5pt">
              <v:textbox inset="0,,0">
                <w:txbxContent>
                  <w:p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C716" w14:textId="77777777" w:rsidR="00B839A4" w:rsidRDefault="00B839A4">
      <w:pPr>
        <w:spacing w:after="0" w:line="240" w:lineRule="auto"/>
      </w:pPr>
      <w:r>
        <w:separator/>
      </w:r>
    </w:p>
  </w:footnote>
  <w:footnote w:type="continuationSeparator" w:id="0">
    <w:p w14:paraId="35B514E2" w14:textId="77777777" w:rsidR="00B839A4" w:rsidRDefault="00B8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81C93"/>
    <w:rsid w:val="0009010B"/>
    <w:rsid w:val="0009731B"/>
    <w:rsid w:val="000A06BD"/>
    <w:rsid w:val="000B315E"/>
    <w:rsid w:val="000B3664"/>
    <w:rsid w:val="00132E9F"/>
    <w:rsid w:val="00153D52"/>
    <w:rsid w:val="00157469"/>
    <w:rsid w:val="001A0EAB"/>
    <w:rsid w:val="001A751D"/>
    <w:rsid w:val="001B6217"/>
    <w:rsid w:val="00260920"/>
    <w:rsid w:val="002E5042"/>
    <w:rsid w:val="002F2C48"/>
    <w:rsid w:val="00311EBA"/>
    <w:rsid w:val="003908AA"/>
    <w:rsid w:val="00403700"/>
    <w:rsid w:val="00421181"/>
    <w:rsid w:val="0042411E"/>
    <w:rsid w:val="00447631"/>
    <w:rsid w:val="004A04D9"/>
    <w:rsid w:val="004A2C60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873AF5"/>
    <w:rsid w:val="008910DC"/>
    <w:rsid w:val="008A7C4E"/>
    <w:rsid w:val="008D27E7"/>
    <w:rsid w:val="008F7A04"/>
    <w:rsid w:val="009C07A8"/>
    <w:rsid w:val="00A902BE"/>
    <w:rsid w:val="00A96A44"/>
    <w:rsid w:val="00AE5B04"/>
    <w:rsid w:val="00B31367"/>
    <w:rsid w:val="00B839A4"/>
    <w:rsid w:val="00BB1E0C"/>
    <w:rsid w:val="00BE1CC0"/>
    <w:rsid w:val="00C52365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EE0499"/>
    <w:rsid w:val="00EF7D52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https://caps.sheridancollege.ca/student-guide/academic-policies-and-procedures.aspx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4D6C38"/>
    <w:rsid w:val="00736DFF"/>
    <w:rsid w:val="007C5DB1"/>
    <w:rsid w:val="008376DC"/>
    <w:rsid w:val="00846B5D"/>
    <w:rsid w:val="00AC5913"/>
    <w:rsid w:val="00B62DFF"/>
    <w:rsid w:val="00C940FE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
Team Name: _____________________________________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Statement%20of%20Work%20(Red%20design).dotx</Template>
  <TotalTime>0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Jay Patel</cp:lastModifiedBy>
  <cp:revision>2</cp:revision>
  <dcterms:created xsi:type="dcterms:W3CDTF">2023-06-30T20:17:00Z</dcterms:created>
  <dcterms:modified xsi:type="dcterms:W3CDTF">2023-06-30T20:17:00Z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  <property fmtid="{D5CDD505-2E9C-101B-9397-08002B2CF9AE}" pid="3" name="GrammarlyDocumentId">
    <vt:lpwstr>eb66e8d10792dbdebbc7d065e5e737eb8bf9d8e23f323f9a28e8c6ebd8e7acb7</vt:lpwstr>
  </property>
</Properties>
</file>